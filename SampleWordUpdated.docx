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C5" w:rsidRDefault="00C12DC5" w:rsidP="00C12DC5"/>
    <w:p w:rsidR="00C12DC5" w:rsidRDefault="00C12DC5" w:rsidP="00C12DC5"/>
    <w:p w:rsidR="00C12DC5" w:rsidRDefault="00C12DC5" w:rsidP="00C12DC5">
      <w:pPr>
        <w:pStyle w:val="1"/>
        <w:numPr>
          <w:ilvl w:val="0"/>
          <w:numId w:val="6"/>
        </w:numPr>
      </w:pPr>
      <w:r>
        <w:rPr>
          <w:rFonts w:hint="eastAsia"/>
        </w:rPr>
        <w:t>H</w:t>
      </w:r>
      <w:r>
        <w:t>eader1</w:t>
      </w:r>
    </w:p>
    <w:p w:rsidR="00C12DC5" w:rsidRDefault="00C12DC5" w:rsidP="00C12DC5">
      <w:pPr>
        <w:pStyle w:val="2"/>
        <w:numPr>
          <w:ilvl w:val="1"/>
          <w:numId w:val="7"/>
        </w:numPr>
      </w:pPr>
      <w:r>
        <w:t>Header2</w:t>
      </w:r>
    </w:p>
    <w:p w:rsidR="00510C03" w:rsidRPr="00510C03" w:rsidRDefault="00C12DC5" w:rsidP="00510C03">
      <w:pPr>
        <w:shd w:val="clear" w:color="auto" w:fill="1E1E1E"/>
        <w:spacing w:line="270" w:lineRule="atLeast"/>
        <w:rPr>
          <w:rFonts w:ascii="Menlo" w:eastAsia="ＭＳ Ｐゴシック" w:hAnsi="Menlo" w:cs="Menlo"/>
          <w:color w:val="D4D4D4"/>
          <w:sz w:val="18"/>
          <w:szCs w:val="18"/>
          <w:lang w:val="en-US"/>
        </w:rPr>
      </w:pPr>
      <w:r>
        <w:t>This is headers to test python-docx.</w:t>
      </w:r>
      <w:r w:rsidR="00BC6075">
        <w:t xml:space="preserve"> </w:t>
      </w:r>
      <w:r w:rsidR="00BC6075" w:rsidRPr="00BC6075">
        <w:rPr>
          <w:rFonts w:ascii="Arial" w:eastAsia="ＭＳ Ｐゴシック" w:hAnsi="Arial" w:cs="Arial"/>
          <w:color w:val="222222"/>
          <w:sz w:val="24"/>
          <w:szCs w:val="24"/>
          <w:shd w:val="clear" w:color="auto" w:fill="FFFFFF"/>
          <w:lang w:val="en-US"/>
        </w:rPr>
        <w:t>A </w:t>
      </w:r>
      <w:r w:rsidR="00BC6075" w:rsidRPr="00BC6075">
        <w:rPr>
          <w:rFonts w:ascii="Arial" w:eastAsia="ＭＳ Ｐゴシック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document</w:t>
      </w:r>
      <w:r w:rsidR="00BC6075" w:rsidRPr="00BC6075">
        <w:rPr>
          <w:rFonts w:ascii="Arial" w:eastAsia="ＭＳ Ｐゴシック" w:hAnsi="Arial" w:cs="Arial"/>
          <w:color w:val="222222"/>
          <w:sz w:val="24"/>
          <w:szCs w:val="24"/>
          <w:shd w:val="clear" w:color="auto" w:fill="FFFFFF"/>
          <w:lang w:val="en-US"/>
        </w:rPr>
        <w:t xml:space="preserve"> is a written, drawn, presented, or memorialized representation of thought. The word originates from the Latin </w:t>
      </w:r>
      <w:proofErr w:type="spellStart"/>
      <w:r w:rsidR="00BC6075" w:rsidRPr="00BC6075">
        <w:rPr>
          <w:rFonts w:ascii="Arial" w:eastAsia="ＭＳ Ｐゴシック" w:hAnsi="Arial" w:cs="Arial"/>
          <w:color w:val="222222"/>
          <w:sz w:val="24"/>
          <w:szCs w:val="24"/>
          <w:shd w:val="clear" w:color="auto" w:fill="FFFFFF"/>
          <w:lang w:val="en-US"/>
        </w:rPr>
        <w:t>documentum</w:t>
      </w:r>
      <w:proofErr w:type="spellEnd"/>
      <w:r w:rsidR="00BC6075" w:rsidRPr="00BC6075">
        <w:rPr>
          <w:rFonts w:ascii="Arial" w:eastAsia="ＭＳ Ｐゴシック" w:hAnsi="Arial" w:cs="Arial"/>
          <w:color w:val="222222"/>
          <w:sz w:val="24"/>
          <w:szCs w:val="24"/>
          <w:shd w:val="clear" w:color="auto" w:fill="FFFFFF"/>
          <w:lang w:val="en-US"/>
        </w:rPr>
        <w:t xml:space="preserve">, which denotes a "teaching" or "lesson": the verb </w:t>
      </w:r>
      <w:proofErr w:type="spellStart"/>
      <w:r w:rsidR="00BC6075" w:rsidRPr="00BC6075">
        <w:rPr>
          <w:rFonts w:ascii="Arial" w:eastAsia="ＭＳ Ｐゴシック" w:hAnsi="Arial" w:cs="Arial"/>
          <w:color w:val="222222"/>
          <w:sz w:val="24"/>
          <w:szCs w:val="24"/>
          <w:shd w:val="clear" w:color="auto" w:fill="FFFFFF"/>
          <w:lang w:val="en-US"/>
        </w:rPr>
        <w:t>doceō</w:t>
      </w:r>
      <w:proofErr w:type="spellEnd"/>
      <w:r w:rsidR="00BC6075" w:rsidRPr="00BC6075">
        <w:rPr>
          <w:rFonts w:ascii="Arial" w:eastAsia="ＭＳ Ｐゴシック" w:hAnsi="Arial" w:cs="Arial"/>
          <w:color w:val="222222"/>
          <w:sz w:val="24"/>
          <w:szCs w:val="24"/>
          <w:shd w:val="clear" w:color="auto" w:fill="FFFFFF"/>
          <w:lang w:val="en-US"/>
        </w:rPr>
        <w:t xml:space="preserve"> denotes "to teach". In the past, the word was usually used to denote a written proof useful as evidence of a truth or </w:t>
      </w:r>
      <w:proofErr w:type="spellStart"/>
      <w:r w:rsidR="00BC6075" w:rsidRPr="00BC6075">
        <w:rPr>
          <w:rFonts w:ascii="Arial" w:eastAsia="ＭＳ Ｐゴシック" w:hAnsi="Arial" w:cs="Arial"/>
          <w:color w:val="222222"/>
          <w:sz w:val="24"/>
          <w:szCs w:val="24"/>
          <w:shd w:val="clear" w:color="auto" w:fill="FFFFFF"/>
          <w:lang w:val="en-US"/>
        </w:rPr>
        <w:t>fact.</w:t>
      </w:r>
      <w:r w:rsidR="008B50BA">
        <w:rPr>
          <w:rFonts w:ascii="Arial" w:eastAsia="ＭＳ Ｐゴシック" w:hAnsi="Arial" w:cs="Arial"/>
          <w:color w:val="222222"/>
          <w:sz w:val="24"/>
          <w:szCs w:val="24"/>
          <w:shd w:val="clear" w:color="auto" w:fill="FFFFFF"/>
          <w:lang w:val="en-US"/>
        </w:rPr>
        <w:t>Number</w:t>
      </w:r>
      <w:proofErr w:type="spellEnd"/>
      <w:r w:rsidR="008B50BA">
        <w:rPr>
          <w:rFonts w:ascii="Arial" w:eastAsia="ＭＳ Ｐゴシック" w:hAnsi="Arial" w:cs="Arial"/>
          <w:color w:val="222222"/>
          <w:sz w:val="24"/>
          <w:szCs w:val="24"/>
          <w:shd w:val="clear" w:color="auto" w:fill="FFFFFF"/>
          <w:lang w:val="en-US"/>
        </w:rPr>
        <w:t xml:space="preserve"> is </w:t>
      </w:r>
      <w:r w:rsidR="00510C03" w:rsidRPr="00510C03">
        <w:rPr>
          <w:rFonts w:ascii="Menlo" w:eastAsia="ＭＳ Ｐゴシック" w:hAnsi="Menlo" w:cs="Menlo"/>
          <w:color w:val="CE9178"/>
          <w:sz w:val="18"/>
          <w:szCs w:val="18"/>
          <w:lang w:val="en-US"/>
        </w:rPr>
        <w:t>７</w:t>
      </w:r>
      <w:r w:rsidR="008B50BA">
        <w:rPr>
          <w:rFonts w:ascii="Menlo" w:eastAsia="ＭＳ Ｐゴシック" w:hAnsi="Menlo" w:cs="Menlo" w:hint="eastAsia"/>
          <w:color w:val="CE9178"/>
          <w:sz w:val="18"/>
          <w:szCs w:val="18"/>
          <w:lang w:val="en-US"/>
        </w:rPr>
        <w:t xml:space="preserve"> </w:t>
      </w:r>
      <w:r w:rsidR="008B50BA">
        <w:rPr>
          <w:rFonts w:ascii="Menlo" w:eastAsia="ＭＳ Ｐゴシック" w:hAnsi="Menlo" w:cs="Menlo"/>
          <w:color w:val="CE9178"/>
          <w:sz w:val="18"/>
          <w:szCs w:val="18"/>
          <w:lang w:val="en-US"/>
        </w:rPr>
        <w:t xml:space="preserve">is </w:t>
      </w:r>
      <w:r w:rsidR="00510C03" w:rsidRPr="00510C03">
        <w:rPr>
          <w:rFonts w:ascii="Menlo" w:eastAsia="ＭＳ Ｐゴシック" w:hAnsi="Menlo" w:cs="Menlo"/>
          <w:color w:val="CE9178"/>
          <w:sz w:val="18"/>
          <w:szCs w:val="18"/>
          <w:lang w:val="en-US"/>
        </w:rPr>
        <w:t>Ａ</w:t>
      </w:r>
      <w:proofErr w:type="spellStart"/>
      <w:r w:rsidR="008B50BA">
        <w:rPr>
          <w:rFonts w:ascii="Menlo" w:eastAsia="ＭＳ Ｐゴシック" w:hAnsi="Menlo" w:cs="Menlo"/>
          <w:color w:val="CE9178"/>
          <w:sz w:val="18"/>
          <w:szCs w:val="18"/>
          <w:lang w:val="en-US"/>
        </w:rPr>
        <w:t>pple</w:t>
      </w:r>
      <w:proofErr w:type="spellEnd"/>
    </w:p>
    <w:p w:rsidR="00BC6075" w:rsidRPr="008B50BA" w:rsidRDefault="00BC6075" w:rsidP="008E4DBB">
      <w:pPr>
        <w:ind w:firstLineChars="50" w:firstLine="120"/>
        <w:rPr>
          <w:rFonts w:ascii="Arial" w:eastAsia="ＭＳ Ｐゴシック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BC6075" w:rsidRPr="00BC6075" w:rsidRDefault="00BC6075" w:rsidP="00BC6075">
      <w:pPr>
        <w:rPr>
          <w:rFonts w:ascii="ＭＳ Ｐゴシック" w:eastAsia="ＭＳ Ｐゴシック" w:hAnsi="ＭＳ Ｐゴシック" w:cs="ＭＳ Ｐゴシック"/>
          <w:color w:val="auto"/>
          <w:sz w:val="24"/>
          <w:szCs w:val="24"/>
          <w:lang w:val="en-US"/>
        </w:rPr>
      </w:pPr>
      <w:r>
        <w:rPr>
          <w:rFonts w:ascii="Arial" w:eastAsia="ＭＳ Ｐゴシック" w:hAnsi="Arial" w:cs="Arial" w:hint="eastAsi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6075">
        <w:rPr>
          <w:rFonts w:ascii="Arial" w:eastAsia="ＭＳ Ｐゴシック" w:hAnsi="Arial" w:cs="Arial"/>
          <w:color w:val="545454"/>
          <w:sz w:val="21"/>
          <w:szCs w:val="21"/>
          <w:shd w:val="clear" w:color="auto" w:fill="FFFFFF"/>
          <w:lang w:val="en-US"/>
        </w:rPr>
        <w:t>With Google Docs, you can write, edit, and collaborate wherever you are. ... Google Docs brings your </w:t>
      </w:r>
      <w:r w:rsidRPr="00BC6075">
        <w:rPr>
          <w:rFonts w:ascii="Arial" w:eastAsia="ＭＳ Ｐゴシック" w:hAnsi="Arial" w:cs="Arial"/>
          <w:b/>
          <w:bCs/>
          <w:color w:val="6A6A6A"/>
          <w:sz w:val="21"/>
          <w:szCs w:val="21"/>
          <w:shd w:val="clear" w:color="auto" w:fill="FFFFFF"/>
          <w:lang w:val="en-US"/>
        </w:rPr>
        <w:t>documents</w:t>
      </w:r>
      <w:r w:rsidRPr="00BC6075">
        <w:rPr>
          <w:rFonts w:ascii="Arial" w:eastAsia="ＭＳ Ｐゴシック" w:hAnsi="Arial" w:cs="Arial"/>
          <w:color w:val="545454"/>
          <w:sz w:val="21"/>
          <w:szCs w:val="21"/>
          <w:shd w:val="clear" w:color="auto" w:fill="FFFFFF"/>
          <w:lang w:val="en-US"/>
        </w:rPr>
        <w:t> to life with smart editing and styling tools to help you easily format text and paragraphs. ... Open, and edit, and save Microsoft Word files with the Chrome extension or app.</w:t>
      </w:r>
    </w:p>
    <w:p w:rsidR="00BC6075" w:rsidRPr="00BC6075" w:rsidRDefault="00BC6075" w:rsidP="00BC6075">
      <w:pPr>
        <w:rPr>
          <w:rFonts w:ascii="ＭＳ Ｐゴシック" w:eastAsia="ＭＳ Ｐゴシック" w:hAnsi="ＭＳ Ｐゴシック" w:cs="ＭＳ Ｐゴシック"/>
          <w:color w:val="auto"/>
          <w:sz w:val="24"/>
          <w:szCs w:val="24"/>
          <w:lang w:val="en-US"/>
        </w:rPr>
      </w:pPr>
    </w:p>
    <w:p w:rsidR="00C12DC5" w:rsidRPr="00BC6075" w:rsidRDefault="00C12DC5" w:rsidP="00C12DC5">
      <w:pPr>
        <w:rPr>
          <w:lang w:val="en-US"/>
        </w:rPr>
      </w:pPr>
    </w:p>
    <w:tbl>
      <w:tblPr>
        <w:tblStyle w:val="ShigetaCustomTable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4192"/>
      </w:tblGrid>
      <w:tr w:rsidR="00FF572F" w:rsidTr="00591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FF572F" w:rsidRDefault="00FF572F" w:rsidP="00C12DC5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701" w:type="dxa"/>
          </w:tcPr>
          <w:p w:rsidR="00FF572F" w:rsidRDefault="00FF572F" w:rsidP="00C12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1843" w:type="dxa"/>
          </w:tcPr>
          <w:p w:rsidR="00FF572F" w:rsidRDefault="00FF572F" w:rsidP="00C12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4192" w:type="dxa"/>
          </w:tcPr>
          <w:p w:rsidR="00FF572F" w:rsidRDefault="00FF572F" w:rsidP="00C12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F572F" w:rsidTr="00591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F572F" w:rsidRDefault="00FF572F" w:rsidP="0059123F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F572F" w:rsidRDefault="00FF572F" w:rsidP="00C1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tem1</w:t>
            </w:r>
          </w:p>
        </w:tc>
        <w:tc>
          <w:tcPr>
            <w:tcW w:w="1843" w:type="dxa"/>
          </w:tcPr>
          <w:p w:rsidR="00FF572F" w:rsidRDefault="00FF572F" w:rsidP="00C1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alue1</w:t>
            </w:r>
          </w:p>
        </w:tc>
        <w:tc>
          <w:tcPr>
            <w:tcW w:w="4192" w:type="dxa"/>
          </w:tcPr>
          <w:p w:rsidR="00FF572F" w:rsidRDefault="00FF572F" w:rsidP="00C1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ote1</w:t>
            </w:r>
          </w:p>
          <w:p w:rsidR="00FF572F" w:rsidRDefault="00FF572F" w:rsidP="00C1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72F" w:rsidTr="00591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F572F" w:rsidRDefault="00FF572F" w:rsidP="0059123F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FF572F" w:rsidRDefault="00FF572F" w:rsidP="00FF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tem1</w:t>
            </w:r>
          </w:p>
        </w:tc>
        <w:tc>
          <w:tcPr>
            <w:tcW w:w="1843" w:type="dxa"/>
          </w:tcPr>
          <w:p w:rsidR="00FF572F" w:rsidRDefault="00FF572F" w:rsidP="00FF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alue1</w:t>
            </w:r>
          </w:p>
        </w:tc>
        <w:tc>
          <w:tcPr>
            <w:tcW w:w="4192" w:type="dxa"/>
          </w:tcPr>
          <w:p w:rsidR="00FF572F" w:rsidRDefault="00FF572F" w:rsidP="00FF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ote1</w:t>
            </w:r>
          </w:p>
          <w:p w:rsidR="00FF572F" w:rsidRDefault="00FF572F" w:rsidP="00FF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2DC5" w:rsidRDefault="00C12DC5" w:rsidP="00C12DC5"/>
    <w:p w:rsidR="00434CB0" w:rsidRDefault="00434CB0" w:rsidP="00434CB0"/>
    <w:tbl>
      <w:tblPr>
        <w:tblStyle w:val="ShigetaCustom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F419D" w:rsidTr="00FA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F419D" w:rsidRDefault="00DF419D" w:rsidP="00FA6CC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254" w:type="dxa"/>
          </w:tcPr>
          <w:p w:rsidR="00DF419D" w:rsidRDefault="00DF419D" w:rsidP="00FA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254" w:type="dxa"/>
          </w:tcPr>
          <w:p w:rsidR="00DF419D" w:rsidRDefault="00DF419D" w:rsidP="00FA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DF419D" w:rsidTr="00FA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F419D" w:rsidRDefault="00DF419D" w:rsidP="00FA6CCE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DF419D" w:rsidRDefault="00DF419D" w:rsidP="00FA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tem1</w:t>
            </w:r>
          </w:p>
        </w:tc>
        <w:tc>
          <w:tcPr>
            <w:tcW w:w="2254" w:type="dxa"/>
          </w:tcPr>
          <w:p w:rsidR="00DF419D" w:rsidRDefault="00DF419D" w:rsidP="00FA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alue1</w:t>
            </w:r>
          </w:p>
        </w:tc>
      </w:tr>
      <w:tr w:rsidR="00DF419D" w:rsidTr="00FA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F419D" w:rsidRDefault="00DF419D" w:rsidP="00FA6CCE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:rsidR="00DF419D" w:rsidRDefault="00DF419D" w:rsidP="00FA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tem1</w:t>
            </w:r>
          </w:p>
        </w:tc>
        <w:tc>
          <w:tcPr>
            <w:tcW w:w="2254" w:type="dxa"/>
          </w:tcPr>
          <w:p w:rsidR="00DF419D" w:rsidRDefault="00DF419D" w:rsidP="00FA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alue1</w:t>
            </w:r>
          </w:p>
        </w:tc>
      </w:tr>
    </w:tbl>
    <w:p w:rsidR="00A36752" w:rsidRDefault="00A36752" w:rsidP="00C12DC5"/>
    <w:p w:rsidR="0059123F" w:rsidRDefault="0059123F" w:rsidP="0059123F"/>
    <w:tbl>
      <w:tblPr>
        <w:tblStyle w:val="ShigetaCustom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9123F" w:rsidTr="00FA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123F" w:rsidRDefault="0059123F" w:rsidP="00FA6CC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59123F" w:rsidTr="00FA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123F" w:rsidRDefault="0059123F" w:rsidP="00FA6CCE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tem1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alue1</w:t>
            </w:r>
          </w:p>
        </w:tc>
      </w:tr>
      <w:tr w:rsidR="0059123F" w:rsidTr="00FA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123F" w:rsidRDefault="0059123F" w:rsidP="00FA6CCE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tem1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alue1</w:t>
            </w:r>
          </w:p>
        </w:tc>
      </w:tr>
    </w:tbl>
    <w:p w:rsidR="0059123F" w:rsidRDefault="0059123F" w:rsidP="0059123F">
      <w:pPr>
        <w:rPr>
          <w:rFonts w:hint="eastAsia"/>
        </w:rPr>
      </w:pPr>
    </w:p>
    <w:p w:rsidR="0059123F" w:rsidRDefault="0059123F" w:rsidP="00C12DC5"/>
    <w:p w:rsidR="0059123F" w:rsidRDefault="0059123F" w:rsidP="0059123F"/>
    <w:tbl>
      <w:tblPr>
        <w:tblStyle w:val="ShigetaCustom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9123F" w:rsidTr="00FA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123F" w:rsidRDefault="0059123F" w:rsidP="00FA6CC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59123F" w:rsidTr="00FA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123F" w:rsidRDefault="0059123F" w:rsidP="00FA6CCE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tem1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alue1</w:t>
            </w:r>
          </w:p>
        </w:tc>
      </w:tr>
      <w:tr w:rsidR="0059123F" w:rsidTr="00FA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123F" w:rsidRDefault="0059123F" w:rsidP="00FA6CCE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tem1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alue1</w:t>
            </w:r>
          </w:p>
        </w:tc>
      </w:tr>
    </w:tbl>
    <w:p w:rsidR="0059123F" w:rsidRDefault="0059123F" w:rsidP="0059123F">
      <w:pPr>
        <w:rPr>
          <w:rFonts w:hint="eastAsia"/>
        </w:rPr>
      </w:pPr>
    </w:p>
    <w:p w:rsidR="0059123F" w:rsidRDefault="0059123F" w:rsidP="00C12DC5"/>
    <w:p w:rsidR="0059123F" w:rsidRDefault="0059123F" w:rsidP="0059123F"/>
    <w:tbl>
      <w:tblPr>
        <w:tblStyle w:val="ShigetaCustom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9123F" w:rsidTr="00FA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123F" w:rsidRDefault="0059123F" w:rsidP="00FA6CC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59123F" w:rsidTr="00FA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123F" w:rsidRDefault="0059123F" w:rsidP="00FA6CCE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tem1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alue1</w:t>
            </w:r>
          </w:p>
        </w:tc>
      </w:tr>
      <w:tr w:rsidR="0059123F" w:rsidTr="00FA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123F" w:rsidRDefault="0059123F" w:rsidP="00FA6CCE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tem1</w:t>
            </w:r>
          </w:p>
        </w:tc>
        <w:tc>
          <w:tcPr>
            <w:tcW w:w="2254" w:type="dxa"/>
          </w:tcPr>
          <w:p w:rsidR="0059123F" w:rsidRDefault="0059123F" w:rsidP="00FA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alue1</w:t>
            </w:r>
          </w:p>
        </w:tc>
      </w:tr>
    </w:tbl>
    <w:p w:rsidR="0059123F" w:rsidRDefault="0059123F" w:rsidP="0059123F">
      <w:pPr>
        <w:rPr>
          <w:rFonts w:hint="eastAsia"/>
        </w:rPr>
      </w:pPr>
    </w:p>
    <w:p w:rsidR="0059123F" w:rsidRDefault="0059123F" w:rsidP="00C12DC5">
      <w:pPr>
        <w:rPr>
          <w:rFonts w:hint="eastAsia"/>
        </w:rPr>
      </w:pPr>
      <w:bookmarkStart w:id="0" w:name="_GoBack"/>
      <w:bookmarkEnd w:id="0"/>
    </w:p>
    <w:p w:rsidR="00C12DC5" w:rsidRDefault="00C12DC5" w:rsidP="00C12DC5">
      <w:pPr>
        <w:pStyle w:val="2"/>
        <w:numPr>
          <w:ilvl w:val="1"/>
          <w:numId w:val="7"/>
        </w:numPr>
      </w:pPr>
      <w:r>
        <w:t>Header2</w:t>
      </w:r>
    </w:p>
    <w:p w:rsidR="00C12DC5" w:rsidRDefault="00C12DC5" w:rsidP="00C12DC5">
      <w:r>
        <w:rPr>
          <w:rFonts w:hint="eastAsia"/>
        </w:rPr>
        <w:t xml:space="preserve"> </w:t>
      </w:r>
      <w:r>
        <w:t xml:space="preserve"> This is headers</w:t>
      </w:r>
    </w:p>
    <w:p w:rsidR="00C12DC5" w:rsidRDefault="00C12DC5" w:rsidP="00C12DC5"/>
    <w:p w:rsidR="00C12DC5" w:rsidRPr="00C12DC5" w:rsidRDefault="00C12DC5" w:rsidP="00C12DC5">
      <w:pPr>
        <w:pStyle w:val="3"/>
      </w:pPr>
      <w:r>
        <w:t>1-2-1. Header2</w:t>
      </w:r>
    </w:p>
    <w:p w:rsidR="00C12DC5" w:rsidRDefault="00C12DC5" w:rsidP="00C12DC5">
      <w:r>
        <w:rPr>
          <w:rFonts w:hint="eastAsia"/>
        </w:rPr>
        <w:t xml:space="preserve"> </w:t>
      </w:r>
      <w:r>
        <w:t xml:space="preserve"> This is headers</w:t>
      </w:r>
    </w:p>
    <w:p w:rsidR="00C12DC5" w:rsidRDefault="00C12DC5" w:rsidP="00C12DC5">
      <w:pPr>
        <w:rPr>
          <w:b/>
          <w:bCs/>
        </w:rPr>
      </w:pPr>
    </w:p>
    <w:p w:rsidR="00C12DC5" w:rsidRDefault="00C12DC5" w:rsidP="00C12DC5">
      <w:pPr>
        <w:pStyle w:val="3"/>
      </w:pPr>
      <w:r>
        <w:t>1-2-2. Header2</w:t>
      </w:r>
    </w:p>
    <w:p w:rsidR="00C12DC5" w:rsidRDefault="00C12DC5" w:rsidP="00C12DC5">
      <w:r>
        <w:rPr>
          <w:rFonts w:hint="eastAsia"/>
        </w:rPr>
        <w:t xml:space="preserve"> </w:t>
      </w:r>
      <w:r>
        <w:t xml:space="preserve"> This is headers</w:t>
      </w:r>
    </w:p>
    <w:p w:rsidR="00C12DC5" w:rsidRDefault="00C12DC5" w:rsidP="00C12DC5">
      <w:pPr>
        <w:pStyle w:val="1"/>
        <w:numPr>
          <w:ilvl w:val="0"/>
          <w:numId w:val="6"/>
        </w:numPr>
      </w:pPr>
      <w:r>
        <w:rPr>
          <w:rFonts w:hint="eastAsia"/>
        </w:rPr>
        <w:t>H</w:t>
      </w:r>
      <w:r>
        <w:t>eader1 2</w:t>
      </w:r>
    </w:p>
    <w:p w:rsidR="00C12DC5" w:rsidRPr="00C12DC5" w:rsidRDefault="00C12DC5" w:rsidP="00C12DC5">
      <w:pPr>
        <w:rPr>
          <w:b/>
          <w:bCs/>
        </w:rPr>
      </w:pPr>
    </w:p>
    <w:sectPr w:rsidR="00C12DC5" w:rsidRPr="00C12DC5">
      <w:footerReference w:type="default" r:id="rId8"/>
      <w:headerReference w:type="firs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6A8" w:rsidRDefault="00FE56A8">
      <w:r>
        <w:separator/>
      </w:r>
    </w:p>
    <w:p w:rsidR="00FE56A8" w:rsidRDefault="00FE56A8"/>
  </w:endnote>
  <w:endnote w:type="continuationSeparator" w:id="0">
    <w:p w:rsidR="00FE56A8" w:rsidRDefault="00FE56A8">
      <w:r>
        <w:continuationSeparator/>
      </w:r>
    </w:p>
    <w:p w:rsidR="00FE56A8" w:rsidRDefault="00FE56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メイリオ">
    <w:altName w:val="Meiryo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12A" w:rsidRDefault="00251E5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6A8" w:rsidRDefault="00FE56A8">
      <w:r>
        <w:separator/>
      </w:r>
    </w:p>
    <w:p w:rsidR="00FE56A8" w:rsidRDefault="00FE56A8"/>
  </w:footnote>
  <w:footnote w:type="continuationSeparator" w:id="0">
    <w:p w:rsidR="00FE56A8" w:rsidRDefault="00FE56A8">
      <w:r>
        <w:continuationSeparator/>
      </w:r>
    </w:p>
    <w:p w:rsidR="00FE56A8" w:rsidRDefault="00FE56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DC5" w:rsidRDefault="00C12DC5">
    <w:pPr>
      <w:pStyle w:val="a5"/>
    </w:pPr>
    <w:r>
      <w:t>Test Header</w:t>
    </w:r>
  </w:p>
  <w:p w:rsidR="00C12DC5" w:rsidRDefault="00C12DC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F2FE7"/>
    <w:multiLevelType w:val="multilevel"/>
    <w:tmpl w:val="FD7C13A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264E2B"/>
    <w:multiLevelType w:val="hybridMultilevel"/>
    <w:tmpl w:val="FCD29DC6"/>
    <w:lvl w:ilvl="0" w:tplc="B10A7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75834"/>
    <w:multiLevelType w:val="hybridMultilevel"/>
    <w:tmpl w:val="80104CB6"/>
    <w:lvl w:ilvl="0" w:tplc="B694E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C5"/>
    <w:rsid w:val="00236A9C"/>
    <w:rsid w:val="0024512A"/>
    <w:rsid w:val="00251E5C"/>
    <w:rsid w:val="00362513"/>
    <w:rsid w:val="00434CB0"/>
    <w:rsid w:val="00510C03"/>
    <w:rsid w:val="00517EC9"/>
    <w:rsid w:val="00533E89"/>
    <w:rsid w:val="0059123F"/>
    <w:rsid w:val="008B50BA"/>
    <w:rsid w:val="008D56AF"/>
    <w:rsid w:val="008E4DBB"/>
    <w:rsid w:val="00A36752"/>
    <w:rsid w:val="00AE7F8D"/>
    <w:rsid w:val="00B0165E"/>
    <w:rsid w:val="00B83D00"/>
    <w:rsid w:val="00BC6075"/>
    <w:rsid w:val="00C12DC5"/>
    <w:rsid w:val="00D94474"/>
    <w:rsid w:val="00DF419D"/>
    <w:rsid w:val="00E07263"/>
    <w:rsid w:val="00FE56A8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E8A964"/>
  <w15:chartTrackingRefBased/>
  <w15:docId w15:val="{79A4DC42-6974-AD4A-9516-327B2550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見出し 1 (文字)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表題 (文字)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題 (文字)"/>
    <w:basedOn w:val="a2"/>
    <w:link w:val="ac"/>
    <w:uiPriority w:val="11"/>
    <w:semiHidden/>
    <w:rPr>
      <w:rFonts w:eastAsiaTheme="minorEastAsia"/>
      <w:caps/>
      <w:sz w:val="40"/>
    </w:rPr>
  </w:style>
  <w:style w:type="character" w:styleId="21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e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見出し 2 (文字)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見出し 3 (文字)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見出し 4 (文字)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見出し 5 (文字)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0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2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1">
    <w:name w:val="Strong"/>
    <w:basedOn w:val="a2"/>
    <w:uiPriority w:val="22"/>
    <w:semiHidden/>
    <w:unhideWhenUsed/>
    <w:qFormat/>
    <w:rPr>
      <w:b/>
      <w:bCs/>
    </w:rPr>
  </w:style>
  <w:style w:type="paragraph" w:styleId="af2">
    <w:name w:val="Quote"/>
    <w:basedOn w:val="a1"/>
    <w:next w:val="a1"/>
    <w:link w:val="af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3">
    <w:name w:val="引用文 (文字)"/>
    <w:basedOn w:val="a2"/>
    <w:link w:val="af2"/>
    <w:uiPriority w:val="29"/>
    <w:semiHidden/>
    <w:rPr>
      <w:i/>
      <w:iCs/>
      <w:sz w:val="36"/>
    </w:rPr>
  </w:style>
  <w:style w:type="paragraph" w:styleId="23">
    <w:name w:val="Intense Quote"/>
    <w:basedOn w:val="a1"/>
    <w:next w:val="a1"/>
    <w:link w:val="2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24">
    <w:name w:val="引用文 2 (文字)"/>
    <w:basedOn w:val="a2"/>
    <w:link w:val="23"/>
    <w:uiPriority w:val="30"/>
    <w:semiHidden/>
    <w:rPr>
      <w:b/>
      <w:i/>
      <w:iCs/>
      <w:sz w:val="36"/>
    </w:rPr>
  </w:style>
  <w:style w:type="character" w:styleId="af4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6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7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8">
    <w:name w:val="List Paragraph"/>
    <w:basedOn w:val="a1"/>
    <w:uiPriority w:val="34"/>
    <w:unhideWhenUsed/>
    <w:qFormat/>
    <w:rsid w:val="00C12DC5"/>
    <w:pPr>
      <w:ind w:leftChars="400" w:left="840"/>
    </w:pPr>
  </w:style>
  <w:style w:type="table" w:styleId="af9">
    <w:name w:val="Table Grid"/>
    <w:basedOn w:val="a3"/>
    <w:uiPriority w:val="39"/>
    <w:rsid w:val="00FF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3"/>
    <w:uiPriority w:val="46"/>
    <w:rsid w:val="00434CB0"/>
    <w:pPr>
      <w:spacing w:after="0" w:line="240" w:lineRule="auto"/>
    </w:pPr>
    <w:tblPr>
      <w:tblStyleRowBandSize w:val="1"/>
      <w:tblStyleColBandSize w:val="1"/>
      <w:tblBorders>
        <w:top w:val="single" w:sz="4" w:space="0" w:color="DF7DA4" w:themeColor="accent4" w:themeTint="66"/>
        <w:left w:val="single" w:sz="4" w:space="0" w:color="DF7DA4" w:themeColor="accent4" w:themeTint="66"/>
        <w:bottom w:val="single" w:sz="4" w:space="0" w:color="DF7DA4" w:themeColor="accent4" w:themeTint="66"/>
        <w:right w:val="single" w:sz="4" w:space="0" w:color="DF7DA4" w:themeColor="accent4" w:themeTint="66"/>
        <w:insideH w:val="single" w:sz="4" w:space="0" w:color="DF7DA4" w:themeColor="accent4" w:themeTint="66"/>
        <w:insideV w:val="single" w:sz="4" w:space="0" w:color="DF7DA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3C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3C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3"/>
    <w:uiPriority w:val="47"/>
    <w:rsid w:val="00434CB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4-2">
    <w:name w:val="Grid Table 4 Accent 2"/>
    <w:basedOn w:val="a3"/>
    <w:uiPriority w:val="49"/>
    <w:rsid w:val="00434CB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2"/>
          <w:left w:val="single" w:sz="4" w:space="0" w:color="214C5E" w:themeColor="accent2"/>
          <w:bottom w:val="single" w:sz="4" w:space="0" w:color="214C5E" w:themeColor="accent2"/>
          <w:right w:val="single" w:sz="4" w:space="0" w:color="214C5E" w:themeColor="accent2"/>
          <w:insideH w:val="nil"/>
          <w:insideV w:val="nil"/>
        </w:tcBorders>
        <w:shd w:val="clear" w:color="auto" w:fill="214C5E" w:themeFill="accent2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customStyle="1" w:styleId="ShigetaCustomTable">
    <w:name w:val="ShigetaCustomTable"/>
    <w:basedOn w:val="afa"/>
    <w:uiPriority w:val="99"/>
    <w:rsid w:val="00434CB0"/>
    <w:pPr>
      <w:spacing w:after="0" w:line="240" w:lineRule="auto"/>
    </w:pPr>
    <w:tblPr>
      <w:tblBorders>
        <w:top w:val="single" w:sz="12" w:space="0" w:color="auto"/>
        <w:left w:val="single" w:sz="4" w:space="0" w:color="auto"/>
        <w:bottom w:val="single" w:sz="12" w:space="0" w:color="auto"/>
        <w:right w:val="single" w:sz="12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002060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a">
    <w:name w:val="Table Professional"/>
    <w:basedOn w:val="a3"/>
    <w:uiPriority w:val="99"/>
    <w:semiHidden/>
    <w:unhideWhenUsed/>
    <w:rsid w:val="00434CB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yas/Library/Containers/com.microsoft.Word/Data/Library/Application%20Support/Microsoft/Office/16.0/DTS/ja-JP%7bE46FEE0A-90D0-DE49-800D-0C951941851A%7d/%7b886400C6-7923-8141-9B09-AEB9C9F275E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CCC53E-CF4F-5740-9DFB-8F580C83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{886400C6-7923-8141-9B09-AEB9C9F275EA}tf10002086.dotx</Template>
  <TotalTime>39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Shigeta Yasunori</cp:lastModifiedBy>
  <cp:revision>12</cp:revision>
  <dcterms:created xsi:type="dcterms:W3CDTF">2019-11-29T13:10:00Z</dcterms:created>
  <dcterms:modified xsi:type="dcterms:W3CDTF">2019-11-30T05:52:00Z</dcterms:modified>
</cp:coreProperties>
</file>